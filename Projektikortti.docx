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621C18" w:rsidRDefault="00621C18" w:rsidP="007D1B3E"/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F76BE3" w:rsidRDefault="00A7768C" w:rsidP="00A7768C">
      <w:pPr>
        <w:ind w:left="1304" w:firstLine="1304"/>
        <w:rPr>
          <w:b/>
          <w:sz w:val="28"/>
        </w:rPr>
      </w:pPr>
      <w:r>
        <w:rPr>
          <w:b/>
          <w:sz w:val="28"/>
        </w:rPr>
        <w:t>Projektikortti</w:t>
      </w: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BC3EEE" w:rsidRDefault="00BC3EEE" w:rsidP="00580B31">
      <w:pPr>
        <w:pStyle w:val="NoSpacing"/>
      </w:pPr>
    </w:p>
    <w:p w:rsidR="00BC3EEE" w:rsidRDefault="00BC3EEE" w:rsidP="00580B31">
      <w:pPr>
        <w:pStyle w:val="NoSpacing"/>
      </w:pPr>
    </w:p>
    <w:p w:rsidR="009273D3" w:rsidRDefault="009273D3" w:rsidP="00580B31">
      <w:pPr>
        <w:pStyle w:val="NoSpacing"/>
      </w:pPr>
    </w:p>
    <w:p w:rsidR="004C719D" w:rsidRDefault="004C719D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C26318" w:rsidRDefault="00692E9B" w:rsidP="00580B31">
      <w:pPr>
        <w:pStyle w:val="NoSpacing"/>
        <w:tabs>
          <w:tab w:val="left" w:pos="3686"/>
        </w:tabs>
      </w:pPr>
      <w:r>
        <w:tab/>
        <w:t>Tatu Piippo</w:t>
      </w:r>
    </w:p>
    <w:p w:rsidR="00692E9B" w:rsidRDefault="00692E9B" w:rsidP="00580B31">
      <w:pPr>
        <w:pStyle w:val="NoSpacing"/>
        <w:tabs>
          <w:tab w:val="left" w:pos="3686"/>
        </w:tabs>
      </w:pPr>
      <w:r>
        <w:tab/>
      </w:r>
      <w:proofErr w:type="spellStart"/>
      <w:r>
        <w:t>Aripekka</w:t>
      </w:r>
      <w:proofErr w:type="spellEnd"/>
      <w:r>
        <w:t xml:space="preserve"> </w:t>
      </w:r>
      <w:proofErr w:type="spellStart"/>
      <w:r>
        <w:t>Nikupeteri</w:t>
      </w:r>
      <w:proofErr w:type="spellEnd"/>
    </w:p>
    <w:p w:rsidR="00692E9B" w:rsidRPr="00B6663D" w:rsidRDefault="00692E9B" w:rsidP="00580B31">
      <w:pPr>
        <w:pStyle w:val="NoSpacing"/>
        <w:tabs>
          <w:tab w:val="left" w:pos="3686"/>
        </w:tabs>
      </w:pPr>
      <w:r>
        <w:tab/>
        <w:t>Petri Virkkunen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proofErr w:type="spellStart"/>
      <w:r w:rsidR="00145A0F">
        <w:t>Carkit</w:t>
      </w:r>
      <w:proofErr w:type="spellEnd"/>
      <w:r w:rsidR="00145A0F">
        <w:t>-projekti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145A0F">
        <w:t>Syksy 2016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742240">
        <w:t>Tietotekniikan</w:t>
      </w:r>
      <w:r w:rsidR="00170E75">
        <w:t xml:space="preserve"> koulutusohjelma</w:t>
      </w:r>
    </w:p>
    <w:p w:rsidR="00C26318" w:rsidRPr="00B6663D" w:rsidRDefault="00C26318" w:rsidP="00BC3EEE">
      <w:pPr>
        <w:pStyle w:val="NoSpacing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:rsidR="00C26318" w:rsidRPr="00B6663D" w:rsidRDefault="00C26318" w:rsidP="007D1B3E"/>
    <w:p w:rsidR="00C26318" w:rsidRPr="00B6663D" w:rsidRDefault="00C26318" w:rsidP="007D1B3E">
      <w:pPr>
        <w:sectPr w:rsidR="00C26318" w:rsidRPr="00B6663D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B24FC1" w:rsidP="007D1B3E">
      <w:pPr>
        <w:pStyle w:val="Title"/>
      </w:pPr>
      <w:bookmarkStart w:id="0" w:name="_Toc396376897"/>
      <w:r w:rsidRPr="00B6663D">
        <w:lastRenderedPageBreak/>
        <w:t>SISÄLLYS</w:t>
      </w:r>
      <w:bookmarkEnd w:id="0"/>
    </w:p>
    <w:p w:rsidR="00007E9A" w:rsidRDefault="000306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"Title;1" </w:instrText>
      </w:r>
      <w:r>
        <w:rPr>
          <w:rFonts w:cs="Arial"/>
        </w:rPr>
        <w:fldChar w:fldCharType="separate"/>
      </w:r>
      <w:hyperlink w:anchor="_Toc396376897" w:history="1">
        <w:r w:rsidR="00007E9A" w:rsidRPr="00C36EA9">
          <w:rPr>
            <w:rStyle w:val="Hyperlink"/>
            <w:noProof/>
          </w:rPr>
          <w:t>SISÄLLYS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_Toc396376897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2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351A9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8" w:history="1">
        <w:r w:rsidR="00007E9A" w:rsidRPr="00C36EA9">
          <w:rPr>
            <w:rStyle w:val="Hyperlink"/>
            <w:noProof/>
          </w:rPr>
          <w:t>1 Yleiskatsaus dokumenttiin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_Toc396376898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3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351A9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9" w:history="1">
        <w:r w:rsidR="00007E9A" w:rsidRPr="00C36EA9">
          <w:rPr>
            <w:rStyle w:val="Hyperlink"/>
            <w:noProof/>
          </w:rPr>
          <w:t>2 Vaatimusmäärittely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_Toc396376899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4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351A9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0" w:history="1">
        <w:r w:rsidR="00007E9A" w:rsidRPr="00C36EA9">
          <w:rPr>
            <w:rStyle w:val="Hyperlink"/>
            <w:noProof/>
          </w:rPr>
          <w:t>3 Projektin Tekninen toteutus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_Toc396376900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5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351A9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1" w:history="1">
        <w:r w:rsidR="00007E9A" w:rsidRPr="00C36EA9">
          <w:rPr>
            <w:rStyle w:val="Hyperlink"/>
            <w:noProof/>
          </w:rPr>
          <w:t>4 Järjestelmän ja ohjelmiston testaus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_Toc396376901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6</w:t>
        </w:r>
        <w:r w:rsidR="00007E9A">
          <w:rPr>
            <w:noProof/>
            <w:webHidden/>
          </w:rPr>
          <w:fldChar w:fldCharType="end"/>
        </w:r>
      </w:hyperlink>
    </w:p>
    <w:p w:rsidR="00196D38" w:rsidRPr="00396B3A" w:rsidRDefault="00351A95" w:rsidP="00396B3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2" w:history="1">
        <w:r w:rsidR="00007E9A" w:rsidRPr="00C36EA9">
          <w:rPr>
            <w:rStyle w:val="Hyperlink"/>
            <w:noProof/>
          </w:rPr>
          <w:t>5 Projektin Aikataulu ja vastuut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_Toc396376902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7</w:t>
        </w:r>
        <w:r w:rsidR="00007E9A">
          <w:rPr>
            <w:noProof/>
            <w:webHidden/>
          </w:rPr>
          <w:fldChar w:fldCharType="end"/>
        </w:r>
      </w:hyperlink>
      <w:r w:rsidR="00030613">
        <w:rPr>
          <w:rFonts w:cs="Arial"/>
        </w:rPr>
        <w:fldChar w:fldCharType="end"/>
      </w:r>
    </w:p>
    <w:p w:rsidR="008B6339" w:rsidRDefault="008B6339" w:rsidP="007D1B3E">
      <w:r>
        <w:br w:type="page"/>
      </w:r>
    </w:p>
    <w:p w:rsidR="00B24FC1" w:rsidRDefault="00A7768C" w:rsidP="007D1B3E">
      <w:pPr>
        <w:pStyle w:val="Heading1"/>
      </w:pPr>
      <w:bookmarkStart w:id="1" w:name="_Toc396376898"/>
      <w:r>
        <w:lastRenderedPageBreak/>
        <w:t xml:space="preserve">Yleiskatsaus </w:t>
      </w:r>
      <w:bookmarkEnd w:id="1"/>
      <w:r w:rsidR="00CA2845">
        <w:t>Projektista</w:t>
      </w:r>
    </w:p>
    <w:p w:rsidR="00E67757" w:rsidRPr="00E67757" w:rsidRDefault="00E67757" w:rsidP="00E67757">
      <w:r>
        <w:t xml:space="preserve">Dokumentissa dokumentoidaan CarKit-projektin suunnittelua ja suoritusta. CarKit on Arduinon ohjaama pienauto, jossa on 4 sähkömoottoria (1 joka renkaalle), Arduino, Arduinolle sensor board-lisälevy sekä yksi mikroservo jota käytetään </w:t>
      </w:r>
      <w:r w:rsidR="00714C6F">
        <w:t>ultraäänisensorin</w:t>
      </w:r>
      <w:r>
        <w:t xml:space="preserve"> kääntämiseen. Auton ohjaamiseen käytetään infrapuna-ohjainta sekä </w:t>
      </w:r>
      <w:r w:rsidR="00714C6F">
        <w:t>B</w:t>
      </w:r>
      <w:r>
        <w:t>luetooth-yhteyttä. Auton virta tulee kahdesta 3.7v patterista.</w:t>
      </w:r>
    </w:p>
    <w:p w:rsidR="00B24FC1" w:rsidRDefault="000A568D" w:rsidP="007D1B3E">
      <w:pPr>
        <w:pStyle w:val="Heading1"/>
      </w:pPr>
      <w:bookmarkStart w:id="2" w:name="_Toc396376899"/>
      <w:r>
        <w:lastRenderedPageBreak/>
        <w:t>Va</w:t>
      </w:r>
      <w:bookmarkEnd w:id="2"/>
      <w:r w:rsidR="00396B3A">
        <w:t>ATIMUKSET</w:t>
      </w:r>
    </w:p>
    <w:p w:rsidR="00813469" w:rsidRDefault="00813469" w:rsidP="00813469">
      <w:r>
        <w:t>Au</w:t>
      </w:r>
      <w:r w:rsidR="00925D45">
        <w:t>ton osat tulisi olla kasattuna toiminnallisten komponenttien osalta. Moottorit toiminta kunnossa ja ohja</w:t>
      </w:r>
      <w:r w:rsidR="00D35461">
        <w:t>ttavissa joko infrapunalla tai B</w:t>
      </w:r>
      <w:r w:rsidR="00925D45">
        <w:t>luetoothilla.</w:t>
      </w:r>
    </w:p>
    <w:p w:rsidR="00A7768C" w:rsidRPr="003B453D" w:rsidRDefault="000A7473" w:rsidP="00A7768C">
      <w:r>
        <w:t>Näiden toiminnallisuuksien jälkeen lisätään esteen tunnistam</w:t>
      </w:r>
      <w:r w:rsidR="00D35461">
        <w:t xml:space="preserve">inen ultraäänisensorin avulla, toinen ohjaustyyppi </w:t>
      </w:r>
      <w:r>
        <w:t>jotta vo</w:t>
      </w:r>
      <w:r w:rsidR="00913A2E">
        <w:t>idaan ohjata infrapunalla sekä B</w:t>
      </w:r>
      <w:r>
        <w:t>luetoothilla</w:t>
      </w:r>
      <w:r w:rsidR="00D35461">
        <w:t xml:space="preserve"> ja</w:t>
      </w:r>
      <w:r>
        <w:t xml:space="preserve"> viivan</w:t>
      </w:r>
      <w:r w:rsidR="00D35461">
        <w:t xml:space="preserve"> automaattinen</w:t>
      </w:r>
      <w:r>
        <w:t xml:space="preserve"> seuraaminen</w:t>
      </w:r>
      <w:r w:rsidR="00D35461">
        <w:t xml:space="preserve"> sensorin avulla, jossa auto seuraa maassa olevaa valkoista viivaa.</w:t>
      </w:r>
    </w:p>
    <w:p w:rsidR="00A7768C" w:rsidRPr="00A7768C" w:rsidRDefault="00A7768C" w:rsidP="00A7768C"/>
    <w:p w:rsidR="00B24FC1" w:rsidRDefault="000A568D" w:rsidP="007D1B3E">
      <w:pPr>
        <w:pStyle w:val="Heading1"/>
      </w:pPr>
      <w:bookmarkStart w:id="3" w:name="_Toc396376900"/>
      <w:r>
        <w:lastRenderedPageBreak/>
        <w:t>Projektin Tekninen toteutus</w:t>
      </w:r>
      <w:bookmarkEnd w:id="3"/>
    </w:p>
    <w:p w:rsidR="009809A9" w:rsidRPr="009809A9" w:rsidRDefault="009809A9" w:rsidP="009809A9">
      <w:r>
        <w:t xml:space="preserve">Komponentit saavat virtansa paristo pidikkeestä, joka kytketään </w:t>
      </w:r>
      <w:r w:rsidR="003E4EFA">
        <w:t>A</w:t>
      </w:r>
      <w:r>
        <w:t>rduinoon sekä moottori alustaan. Ar</w:t>
      </w:r>
      <w:r w:rsidR="00AF07A1">
        <w:t>duinon päälle kytketään sensori</w:t>
      </w:r>
      <w:r>
        <w:t>alusta, johon kytketään kaikki komponentit paitsi renkaiden moottorit. Ohjaus tapah</w:t>
      </w:r>
      <w:r w:rsidR="00AB0AF5">
        <w:t>tuu siis arduinon avulla.</w:t>
      </w:r>
    </w:p>
    <w:p w:rsidR="009809A9" w:rsidRDefault="009809A9" w:rsidP="009809A9">
      <w:r>
        <w:rPr>
          <w:noProof/>
        </w:rPr>
        <w:drawing>
          <wp:inline distT="0" distB="0" distL="0" distR="0" wp14:anchorId="7CCF7590" wp14:editId="19BE8BD6">
            <wp:extent cx="540004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A9" w:rsidRPr="009809A9" w:rsidRDefault="009809A9" w:rsidP="009809A9">
      <w:pPr>
        <w:rPr>
          <w:i/>
        </w:rPr>
      </w:pPr>
      <w:r w:rsidRPr="009809A9">
        <w:rPr>
          <w:i/>
        </w:rPr>
        <w:t>Kaavio 1: Lohkokaavio komponenttien kytkennästä toisiinsa</w:t>
      </w:r>
    </w:p>
    <w:p w:rsidR="00FB14D0" w:rsidRDefault="00075C38" w:rsidP="00925D45">
      <w:r>
        <w:t>Komponentti</w:t>
      </w:r>
      <w:r w:rsidR="00FB14D0">
        <w:t>lista:</w:t>
      </w:r>
      <w:r w:rsidR="00FB14D0">
        <w:br/>
        <w:t>4kpl rengas moottori, 1kpl s</w:t>
      </w:r>
      <w:r w:rsidR="00382391">
        <w:t xml:space="preserve">ervo moottori, 1kpl L298N </w:t>
      </w:r>
      <w:proofErr w:type="spellStart"/>
      <w:r w:rsidR="00382391">
        <w:t>motor</w:t>
      </w:r>
      <w:proofErr w:type="spellEnd"/>
      <w:r w:rsidR="00382391">
        <w:t xml:space="preserve"> </w:t>
      </w:r>
      <w:proofErr w:type="spellStart"/>
      <w:r w:rsidR="00FB14D0">
        <w:t>driver</w:t>
      </w:r>
      <w:proofErr w:type="spellEnd"/>
      <w:r w:rsidR="00FB14D0">
        <w:t xml:space="preserve"> </w:t>
      </w:r>
      <w:proofErr w:type="gramStart"/>
      <w:r w:rsidR="00FB14D0">
        <w:t>–alusta</w:t>
      </w:r>
      <w:proofErr w:type="gramEnd"/>
      <w:r w:rsidR="00FB14D0">
        <w:t xml:space="preserve">, 1kpl Arduino UNO328 –alusta, 1kpl Arduino sensori –alusta, 1kpl ultraäänisensori, 1kpl line </w:t>
      </w:r>
      <w:proofErr w:type="spellStart"/>
      <w:r w:rsidR="00FB14D0">
        <w:t>inductive</w:t>
      </w:r>
      <w:proofErr w:type="spellEnd"/>
      <w:r w:rsidR="00FB14D0">
        <w:t xml:space="preserve"> –moduuli, 1kpl </w:t>
      </w:r>
      <w:r w:rsidR="007131D7">
        <w:t>B</w:t>
      </w:r>
      <w:r w:rsidR="00FB14D0">
        <w:t>luetooth adapteri, 1kpl infrapunavastaanotin, 1kpl MCU kaukosäädin ja 1kpl 18650 patterin pidike.</w:t>
      </w:r>
    </w:p>
    <w:p w:rsidR="000A568D" w:rsidRDefault="00AB0AF5" w:rsidP="00A7768C">
      <w:r>
        <w:lastRenderedPageBreak/>
        <w:t xml:space="preserve">Ohjelmistona käytetään </w:t>
      </w:r>
      <w:r w:rsidR="00145A0F">
        <w:t>A</w:t>
      </w:r>
      <w:r>
        <w:t xml:space="preserve">rduinoa, </w:t>
      </w:r>
      <w:bookmarkStart w:id="4" w:name="_GoBack"/>
      <w:bookmarkEnd w:id="4"/>
      <w:r>
        <w:t xml:space="preserve">jolla kirjoitamme itse sensoreille tarvittavan ohjelmiston. Bluetooth ohjausta varten teemme androidille </w:t>
      </w:r>
      <w:r w:rsidR="000F4C0C">
        <w:t>pienen</w:t>
      </w:r>
      <w:r>
        <w:t xml:space="preserve"> ohjelman, joka pystyy ohjaamaan auton nopeuksia ja suuntia. Infrapunalähetykselle ei tarvitse omaa ohjelmistoa kirjoittaa, sillä </w:t>
      </w:r>
      <w:r w:rsidR="006E7900">
        <w:t>infra puna</w:t>
      </w:r>
      <w:r>
        <w:t xml:space="preserve"> kaukosäätimessä on jo valmiina oma ohjelmistonsa.</w:t>
      </w:r>
    </w:p>
    <w:p w:rsidR="000A568D" w:rsidRDefault="000A568D" w:rsidP="000A568D">
      <w:pPr>
        <w:pStyle w:val="Heading1"/>
      </w:pPr>
      <w:bookmarkStart w:id="5" w:name="_Toc396376901"/>
      <w:r>
        <w:lastRenderedPageBreak/>
        <w:t>testaus</w:t>
      </w:r>
      <w:bookmarkEnd w:id="5"/>
    </w:p>
    <w:p w:rsidR="00A96D6A" w:rsidRDefault="00A96D6A" w:rsidP="00A96D6A">
      <w:r>
        <w:t xml:space="preserve">Ohjelmiston testaus suoritetaan aluksi erikseen ilman että kyseinen komponentti on kokonaisjärjestelmässä kiinni sekä myös kiinnityksen jälkeen. </w:t>
      </w:r>
    </w:p>
    <w:p w:rsidR="00A96D6A" w:rsidRDefault="00A96D6A" w:rsidP="00A96D6A">
      <w:r>
        <w:t>Testattavat kompo</w:t>
      </w:r>
      <w:r w:rsidR="00925D45">
        <w:t>nentit: renkaiden moottorit, IR-</w:t>
      </w:r>
      <w:r>
        <w:t xml:space="preserve">lähetin ja sensori, </w:t>
      </w:r>
      <w:r w:rsidR="00145A0F">
        <w:t>B</w:t>
      </w:r>
      <w:r>
        <w:t xml:space="preserve">luetooth sensori sekä siihen liittyvä </w:t>
      </w:r>
      <w:r w:rsidR="00145A0F">
        <w:t>A</w:t>
      </w:r>
      <w:r>
        <w:t>ndroid sovellus, ultraä</w:t>
      </w:r>
      <w:r w:rsidR="002D5C8B">
        <w:t>äni-sensori ja sen kääntäminen sekä viivan seuraamisen sensorit.</w:t>
      </w:r>
    </w:p>
    <w:p w:rsidR="002D5C8B" w:rsidRDefault="002D5C8B" w:rsidP="00A96D6A">
      <w:r>
        <w:t xml:space="preserve">Sensoreiden toiminnan koodaamisen ja testauksen jälkeen toteutetaan sekä testataan tekoälyt viivanseurannalle sekä esteiden väistämiselle ultraäänisensorin avulla. </w:t>
      </w:r>
    </w:p>
    <w:p w:rsidR="000A568D" w:rsidRDefault="000A568D" w:rsidP="000A568D">
      <w:pPr>
        <w:pStyle w:val="Heading1"/>
      </w:pPr>
      <w:bookmarkStart w:id="6" w:name="_Toc396376902"/>
      <w:r>
        <w:lastRenderedPageBreak/>
        <w:t>Projektin Aikataulu ja vastuut</w:t>
      </w:r>
      <w:bookmarkEnd w:id="6"/>
    </w:p>
    <w:p w:rsidR="000A568D" w:rsidRDefault="00DC220E" w:rsidP="000A568D">
      <w:r>
        <w:rPr>
          <w:color w:val="FF0000"/>
        </w:rPr>
        <w:t xml:space="preserve"> </w:t>
      </w:r>
      <w:r>
        <w:t xml:space="preserve">Ryhmän </w:t>
      </w:r>
      <w:r w:rsidR="00692E9B">
        <w:t xml:space="preserve">jäsenten </w:t>
      </w:r>
      <w:r>
        <w:t>vastuut käydään läpi viikoittain pidettävissä palavereissa.</w:t>
      </w:r>
      <w:r w:rsidR="00692E9B">
        <w:t xml:space="preserve"> Projektia tehdään viikoittain torstaisin noin 6 tuntia. </w:t>
      </w:r>
    </w:p>
    <w:p w:rsidR="00692E9B" w:rsidRPr="000A568D" w:rsidRDefault="00692E9B" w:rsidP="000A568D">
      <w:r>
        <w:t>Lähtökohtaiset vastuut:</w:t>
      </w:r>
      <w:r>
        <w:br/>
        <w:t>Auton kasaaminen – Petri Virkkunen</w:t>
      </w:r>
      <w:r>
        <w:br/>
        <w:t>Yksittäisten komponenttien ohjelmointi/toiminta – Tatu Piippo</w:t>
      </w:r>
      <w:r>
        <w:br/>
        <w:t xml:space="preserve">Ajologiikan koodaaminen – </w:t>
      </w:r>
      <w:proofErr w:type="spellStart"/>
      <w:r>
        <w:t>Aripekka</w:t>
      </w:r>
      <w:proofErr w:type="spellEnd"/>
      <w:r>
        <w:t xml:space="preserve"> </w:t>
      </w:r>
      <w:proofErr w:type="spellStart"/>
      <w:r>
        <w:t>Nikupeteri</w:t>
      </w:r>
      <w:proofErr w:type="spellEnd"/>
      <w:r>
        <w:br/>
        <w:t>Bluetooth ohjaus – Petri Virkkunen</w:t>
      </w:r>
      <w:r>
        <w:br/>
        <w:t>Dokumentointi – Tatu Piippo</w:t>
      </w:r>
      <w:r>
        <w:br/>
      </w:r>
      <w:r>
        <w:br/>
      </w:r>
    </w:p>
    <w:sectPr w:rsidR="00692E9B" w:rsidRPr="000A568D" w:rsidSect="00C048A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A95" w:rsidRDefault="00351A95" w:rsidP="007D1B3E">
      <w:r>
        <w:separator/>
      </w:r>
    </w:p>
  </w:endnote>
  <w:endnote w:type="continuationSeparator" w:id="0">
    <w:p w:rsidR="00351A95" w:rsidRDefault="00351A95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A95" w:rsidRDefault="00351A95" w:rsidP="007D1B3E">
      <w:r>
        <w:separator/>
      </w:r>
    </w:p>
  </w:footnote>
  <w:footnote w:type="continuationSeparator" w:id="0">
    <w:p w:rsidR="00351A95" w:rsidRDefault="00351A95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C56728" w:rsidRDefault="00030613" w:rsidP="007D1B3E">
    <w:pPr>
      <w:pStyle w:val="Header"/>
    </w:pPr>
    <w:r>
      <w:tab/>
    </w:r>
    <w:r w:rsidR="00C048A4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196D38" w:rsidRDefault="00030613" w:rsidP="00196D38">
    <w:pPr>
      <w:pStyle w:val="Header"/>
      <w:tabs>
        <w:tab w:val="clear" w:pos="8306"/>
        <w:tab w:val="right" w:pos="8505"/>
      </w:tabs>
      <w:rPr>
        <w:sz w:val="20"/>
      </w:rPr>
    </w:pPr>
    <w:r w:rsidRPr="00196D38">
      <w:rPr>
        <w:sz w:val="20"/>
      </w:rPr>
      <w:t>L</w:t>
    </w:r>
    <w:r>
      <w:rPr>
        <w:sz w:val="20"/>
      </w:rPr>
      <w:t>ÄHTÖTIETOMUI</w:t>
    </w:r>
    <w:r w:rsidRPr="00196D38">
      <w:rPr>
        <w:sz w:val="20"/>
      </w:rPr>
      <w:tab/>
    </w:r>
    <w:r w:rsidRPr="00196D38">
      <w:rPr>
        <w:sz w:val="20"/>
      </w:rPr>
      <w:tab/>
      <w:t>LIITE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365208"/>
    <w:multiLevelType w:val="hybridMultilevel"/>
    <w:tmpl w:val="8CA29F06"/>
    <w:lvl w:ilvl="0" w:tplc="040B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0B282D1C"/>
    <w:multiLevelType w:val="hybridMultilevel"/>
    <w:tmpl w:val="5546F684"/>
    <w:lvl w:ilvl="0" w:tplc="B47A267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D2E"/>
    <w:multiLevelType w:val="hybridMultilevel"/>
    <w:tmpl w:val="26E0A31E"/>
    <w:lvl w:ilvl="0" w:tplc="040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12750F"/>
    <w:multiLevelType w:val="hybridMultilevel"/>
    <w:tmpl w:val="33FA5D02"/>
    <w:lvl w:ilvl="0" w:tplc="040B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9" w15:restartNumberingAfterBreak="0">
    <w:nsid w:val="407D4446"/>
    <w:multiLevelType w:val="hybridMultilevel"/>
    <w:tmpl w:val="CB7A8A64"/>
    <w:lvl w:ilvl="0" w:tplc="040B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0" w15:restartNumberingAfterBreak="0">
    <w:nsid w:val="42E62226"/>
    <w:multiLevelType w:val="hybridMultilevel"/>
    <w:tmpl w:val="E3D057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339"/>
    <w:multiLevelType w:val="hybridMultilevel"/>
    <w:tmpl w:val="419AFC76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F1A4620"/>
    <w:multiLevelType w:val="hybridMultilevel"/>
    <w:tmpl w:val="0B7CF16A"/>
    <w:lvl w:ilvl="0" w:tplc="599886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416D3"/>
    <w:multiLevelType w:val="hybridMultilevel"/>
    <w:tmpl w:val="CD8AC4BC"/>
    <w:lvl w:ilvl="0" w:tplc="1EDC6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8"/>
  </w:num>
  <w:num w:numId="11">
    <w:abstractNumId w:val="10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69"/>
    <w:rsid w:val="00007E9A"/>
    <w:rsid w:val="00030613"/>
    <w:rsid w:val="00031109"/>
    <w:rsid w:val="000468D1"/>
    <w:rsid w:val="000552BC"/>
    <w:rsid w:val="00072A03"/>
    <w:rsid w:val="0007520A"/>
    <w:rsid w:val="00075275"/>
    <w:rsid w:val="00075C38"/>
    <w:rsid w:val="00081293"/>
    <w:rsid w:val="00090658"/>
    <w:rsid w:val="00093C46"/>
    <w:rsid w:val="000A3433"/>
    <w:rsid w:val="000A44F4"/>
    <w:rsid w:val="000A568D"/>
    <w:rsid w:val="000A7473"/>
    <w:rsid w:val="000B1FA0"/>
    <w:rsid w:val="000C0D9D"/>
    <w:rsid w:val="000C1DDA"/>
    <w:rsid w:val="000C5886"/>
    <w:rsid w:val="000D0724"/>
    <w:rsid w:val="000D1C31"/>
    <w:rsid w:val="000D4E75"/>
    <w:rsid w:val="000F4C0C"/>
    <w:rsid w:val="00101023"/>
    <w:rsid w:val="001065D2"/>
    <w:rsid w:val="00107EC3"/>
    <w:rsid w:val="00110975"/>
    <w:rsid w:val="00111B32"/>
    <w:rsid w:val="00145A0F"/>
    <w:rsid w:val="00163B7D"/>
    <w:rsid w:val="00170E75"/>
    <w:rsid w:val="001836BC"/>
    <w:rsid w:val="00196D38"/>
    <w:rsid w:val="001A0AD5"/>
    <w:rsid w:val="001A4280"/>
    <w:rsid w:val="001B0B5B"/>
    <w:rsid w:val="001B3F6E"/>
    <w:rsid w:val="001B4788"/>
    <w:rsid w:val="001D013F"/>
    <w:rsid w:val="001E5DB3"/>
    <w:rsid w:val="001E7137"/>
    <w:rsid w:val="002307C0"/>
    <w:rsid w:val="002339CA"/>
    <w:rsid w:val="002775E7"/>
    <w:rsid w:val="002A3818"/>
    <w:rsid w:val="002A531F"/>
    <w:rsid w:val="002A6710"/>
    <w:rsid w:val="002B519D"/>
    <w:rsid w:val="002C6079"/>
    <w:rsid w:val="002D5C8B"/>
    <w:rsid w:val="002F067D"/>
    <w:rsid w:val="002F1A95"/>
    <w:rsid w:val="002F7CE6"/>
    <w:rsid w:val="003017B8"/>
    <w:rsid w:val="003036BC"/>
    <w:rsid w:val="003223C0"/>
    <w:rsid w:val="003234AA"/>
    <w:rsid w:val="00340B7F"/>
    <w:rsid w:val="00351A95"/>
    <w:rsid w:val="003555A5"/>
    <w:rsid w:val="003571C8"/>
    <w:rsid w:val="00364585"/>
    <w:rsid w:val="00366C36"/>
    <w:rsid w:val="00373EBE"/>
    <w:rsid w:val="00382391"/>
    <w:rsid w:val="003834BF"/>
    <w:rsid w:val="00391CB9"/>
    <w:rsid w:val="00394678"/>
    <w:rsid w:val="00396B3A"/>
    <w:rsid w:val="003A055B"/>
    <w:rsid w:val="003B453D"/>
    <w:rsid w:val="003C379C"/>
    <w:rsid w:val="003C76D7"/>
    <w:rsid w:val="003D1DC9"/>
    <w:rsid w:val="003E4EFA"/>
    <w:rsid w:val="004036C2"/>
    <w:rsid w:val="00407C9D"/>
    <w:rsid w:val="00412F77"/>
    <w:rsid w:val="00421D33"/>
    <w:rsid w:val="00432BFE"/>
    <w:rsid w:val="004475B1"/>
    <w:rsid w:val="0045001F"/>
    <w:rsid w:val="00455D27"/>
    <w:rsid w:val="0046090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C719D"/>
    <w:rsid w:val="004D429F"/>
    <w:rsid w:val="004D6DC8"/>
    <w:rsid w:val="004E34D3"/>
    <w:rsid w:val="00501472"/>
    <w:rsid w:val="005133EF"/>
    <w:rsid w:val="00524401"/>
    <w:rsid w:val="00536AB5"/>
    <w:rsid w:val="00542318"/>
    <w:rsid w:val="00552149"/>
    <w:rsid w:val="0055585D"/>
    <w:rsid w:val="005562EE"/>
    <w:rsid w:val="00557774"/>
    <w:rsid w:val="00562B13"/>
    <w:rsid w:val="00562DF3"/>
    <w:rsid w:val="00565171"/>
    <w:rsid w:val="00580B31"/>
    <w:rsid w:val="005D1E0D"/>
    <w:rsid w:val="005D3B32"/>
    <w:rsid w:val="005F1CE5"/>
    <w:rsid w:val="006037F4"/>
    <w:rsid w:val="00621C18"/>
    <w:rsid w:val="006319FE"/>
    <w:rsid w:val="00660FEB"/>
    <w:rsid w:val="00676D33"/>
    <w:rsid w:val="00692E9B"/>
    <w:rsid w:val="006951F1"/>
    <w:rsid w:val="006A10ED"/>
    <w:rsid w:val="006B5E5C"/>
    <w:rsid w:val="006B5FC9"/>
    <w:rsid w:val="006D1E6E"/>
    <w:rsid w:val="006E7900"/>
    <w:rsid w:val="006F4DB5"/>
    <w:rsid w:val="00705D24"/>
    <w:rsid w:val="007131D7"/>
    <w:rsid w:val="00714C6F"/>
    <w:rsid w:val="00740380"/>
    <w:rsid w:val="00742240"/>
    <w:rsid w:val="00776ECA"/>
    <w:rsid w:val="007C13C5"/>
    <w:rsid w:val="007D174E"/>
    <w:rsid w:val="007D1B3E"/>
    <w:rsid w:val="007F7B0D"/>
    <w:rsid w:val="00813469"/>
    <w:rsid w:val="008351F1"/>
    <w:rsid w:val="00837209"/>
    <w:rsid w:val="00844D85"/>
    <w:rsid w:val="00844F33"/>
    <w:rsid w:val="00845407"/>
    <w:rsid w:val="00883B06"/>
    <w:rsid w:val="00887EF7"/>
    <w:rsid w:val="008B6339"/>
    <w:rsid w:val="008E5E02"/>
    <w:rsid w:val="00900C7B"/>
    <w:rsid w:val="00906A9F"/>
    <w:rsid w:val="00907E76"/>
    <w:rsid w:val="00913A2E"/>
    <w:rsid w:val="00925D45"/>
    <w:rsid w:val="00926EB1"/>
    <w:rsid w:val="009273D3"/>
    <w:rsid w:val="00962C5F"/>
    <w:rsid w:val="009809A9"/>
    <w:rsid w:val="00995B2E"/>
    <w:rsid w:val="00997997"/>
    <w:rsid w:val="009B6169"/>
    <w:rsid w:val="009C79D3"/>
    <w:rsid w:val="009F03CB"/>
    <w:rsid w:val="009F3206"/>
    <w:rsid w:val="00A00715"/>
    <w:rsid w:val="00A025B8"/>
    <w:rsid w:val="00A11A2A"/>
    <w:rsid w:val="00A13439"/>
    <w:rsid w:val="00A1493A"/>
    <w:rsid w:val="00A22772"/>
    <w:rsid w:val="00A2344D"/>
    <w:rsid w:val="00A372BB"/>
    <w:rsid w:val="00A52567"/>
    <w:rsid w:val="00A75DBA"/>
    <w:rsid w:val="00A75FDD"/>
    <w:rsid w:val="00A7768C"/>
    <w:rsid w:val="00A85010"/>
    <w:rsid w:val="00A85C58"/>
    <w:rsid w:val="00A96D6A"/>
    <w:rsid w:val="00AA0733"/>
    <w:rsid w:val="00AB0AF5"/>
    <w:rsid w:val="00AB76DA"/>
    <w:rsid w:val="00AB7C26"/>
    <w:rsid w:val="00AD4D88"/>
    <w:rsid w:val="00AF07A1"/>
    <w:rsid w:val="00B01302"/>
    <w:rsid w:val="00B0621C"/>
    <w:rsid w:val="00B2259C"/>
    <w:rsid w:val="00B24FC1"/>
    <w:rsid w:val="00B32163"/>
    <w:rsid w:val="00B344D6"/>
    <w:rsid w:val="00B6663D"/>
    <w:rsid w:val="00B907BD"/>
    <w:rsid w:val="00B95368"/>
    <w:rsid w:val="00B95CEB"/>
    <w:rsid w:val="00BC3EEE"/>
    <w:rsid w:val="00BE0518"/>
    <w:rsid w:val="00BF665B"/>
    <w:rsid w:val="00BF69AD"/>
    <w:rsid w:val="00C016CB"/>
    <w:rsid w:val="00C048A4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A2845"/>
    <w:rsid w:val="00CD0E2B"/>
    <w:rsid w:val="00CD3742"/>
    <w:rsid w:val="00CE57BB"/>
    <w:rsid w:val="00D1111A"/>
    <w:rsid w:val="00D35461"/>
    <w:rsid w:val="00D4137F"/>
    <w:rsid w:val="00D71CD3"/>
    <w:rsid w:val="00D779CA"/>
    <w:rsid w:val="00D77D64"/>
    <w:rsid w:val="00DA092C"/>
    <w:rsid w:val="00DC220E"/>
    <w:rsid w:val="00DD2DD6"/>
    <w:rsid w:val="00DD7A88"/>
    <w:rsid w:val="00DE2A46"/>
    <w:rsid w:val="00DE570A"/>
    <w:rsid w:val="00DF2A43"/>
    <w:rsid w:val="00DF761C"/>
    <w:rsid w:val="00E0764C"/>
    <w:rsid w:val="00E5526A"/>
    <w:rsid w:val="00E66597"/>
    <w:rsid w:val="00E67757"/>
    <w:rsid w:val="00E758FF"/>
    <w:rsid w:val="00E81533"/>
    <w:rsid w:val="00E82908"/>
    <w:rsid w:val="00E82B2E"/>
    <w:rsid w:val="00E847D4"/>
    <w:rsid w:val="00EA51C4"/>
    <w:rsid w:val="00EB6A5B"/>
    <w:rsid w:val="00EC0FF8"/>
    <w:rsid w:val="00EC5DD7"/>
    <w:rsid w:val="00ED2103"/>
    <w:rsid w:val="00EE3D61"/>
    <w:rsid w:val="00EF4A74"/>
    <w:rsid w:val="00F01F8D"/>
    <w:rsid w:val="00F36EB8"/>
    <w:rsid w:val="00F444D3"/>
    <w:rsid w:val="00F564BB"/>
    <w:rsid w:val="00F650AD"/>
    <w:rsid w:val="00F655E2"/>
    <w:rsid w:val="00F734C2"/>
    <w:rsid w:val="00F76BE3"/>
    <w:rsid w:val="00FA6E59"/>
    <w:rsid w:val="00FB14D0"/>
    <w:rsid w:val="00FB1BEA"/>
    <w:rsid w:val="00FD23AA"/>
    <w:rsid w:val="00FD23E7"/>
    <w:rsid w:val="00FD73A7"/>
    <w:rsid w:val="00FE1CE8"/>
    <w:rsid w:val="00FE7ABB"/>
    <w:rsid w:val="00FF04FC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A521DA-9AC8-44C0-9C28-11748D7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a7c253-3bd1-4813-b6ff-8a374dea240f">
      <UserInfo>
        <DisplayName>TTE3SNL</DisplayName>
        <AccountId>59</AccountId>
        <AccountType/>
      </UserInfo>
      <UserInfo>
        <DisplayName>Jaakko Kaski</DisplayName>
        <AccountId>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E5E8325BEE78847BD536DBF6BABB76A" ma:contentTypeVersion="1" ma:contentTypeDescription="Luo uusi asiakirja." ma:contentTypeScope="" ma:versionID="ba67967c60216e669166203f9f7985b6">
  <xsd:schema xmlns:xsd="http://www.w3.org/2001/XMLSchema" xmlns:xs="http://www.w3.org/2001/XMLSchema" xmlns:p="http://schemas.microsoft.com/office/2006/metadata/properties" xmlns:ns3="bba7c253-3bd1-4813-b6ff-8a374dea240f" targetNamespace="http://schemas.microsoft.com/office/2006/metadata/properties" ma:root="true" ma:fieldsID="463375008bbcb1bfe9b237b0744b64d7" ns3:_="">
    <xsd:import namespace="bba7c253-3bd1-4813-b6ff-8a374dea240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7c253-3bd1-4813-b6ff-8a374dea24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27BF-0BE7-4B15-B3B6-E6EF5E9FC81D}">
  <ds:schemaRefs>
    <ds:schemaRef ds:uri="http://schemas.microsoft.com/office/2006/metadata/properties"/>
    <ds:schemaRef ds:uri="http://schemas.microsoft.com/office/infopath/2007/PartnerControls"/>
    <ds:schemaRef ds:uri="bba7c253-3bd1-4813-b6ff-8a374dea240f"/>
  </ds:schemaRefs>
</ds:datastoreItem>
</file>

<file path=customXml/itemProps2.xml><?xml version="1.0" encoding="utf-8"?>
<ds:datastoreItem xmlns:ds="http://schemas.openxmlformats.org/officeDocument/2006/customXml" ds:itemID="{F6DA87AF-4026-46CF-9395-B29DECB28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7784A-3867-4F0F-80DD-0090D3A0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7c253-3bd1-4813-b6ff-8a374dea2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E955D-6C29-464A-A1D0-0F8C2113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297</TotalTime>
  <Pages>8</Pages>
  <Words>386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3508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Tatu Piippo</dc:creator>
  <cp:lastModifiedBy>Tatu Piippo</cp:lastModifiedBy>
  <cp:revision>26</cp:revision>
  <cp:lastPrinted>2011-09-20T09:38:00Z</cp:lastPrinted>
  <dcterms:created xsi:type="dcterms:W3CDTF">2015-10-06T07:23:00Z</dcterms:created>
  <dcterms:modified xsi:type="dcterms:W3CDTF">2016-10-13T07:20:00Z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0x0101003E5E8325BEE78847BD536DBF6BABB76A</vt:lpwstr>
  </property>
  <property fmtid="{D5CDD505-2E9C-101B-9397-08002B2CF9AE}" pid="3" name="IsMyDocuments">
    <vt:bool>true</vt:bool>
  </property>
</Properties>
</file>